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744E9" w:rsidP="00913946">
            <w:pPr>
              <w:pStyle w:val="Title"/>
            </w:pPr>
            <w:r w:rsidRPr="006744E9">
              <w:rPr>
                <w:b/>
                <w:color w:val="C00000"/>
              </w:rPr>
              <w:t>Elvin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Jafarli</w:t>
            </w:r>
          </w:p>
          <w:p w:rsidR="00692703" w:rsidRPr="00CF1A49" w:rsidRDefault="006744E9" w:rsidP="00913946">
            <w:pPr>
              <w:pStyle w:val="ContactInfo"/>
              <w:contextualSpacing w:val="0"/>
            </w:pPr>
            <w:r>
              <w:t>200 Elm St, M5T1K4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E78AB7825987F45AD4CBF4448DB89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>647-573-6468</w:t>
            </w:r>
          </w:p>
          <w:p w:rsidR="00692703" w:rsidRPr="00CF1A49" w:rsidRDefault="006744E9" w:rsidP="00913946">
            <w:pPr>
              <w:pStyle w:val="ContactInfoEmphasis"/>
              <w:contextualSpacing w:val="0"/>
            </w:pPr>
            <w:r>
              <w:t>elvin.jafarli@mail.utoronto.ca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875201811A32E498F249DDFC6833C1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E327CD178562AF45A11775C95C28270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>
              <w:t xml:space="preserve">: </w:t>
            </w:r>
            <w:r w:rsidRPr="006744E9">
              <w:t>elvin-jafarli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B8002C1E7B821429A98695D864495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6744E9">
              <w:t>https://jafarlie.github.io/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80821" w:rsidP="00913946">
            <w:pPr>
              <w:contextualSpacing w:val="0"/>
            </w:pPr>
            <w:r>
              <w:t>Motivated student with problem-solving, team leader, strong-communication skills and tech adept.</w:t>
            </w:r>
          </w:p>
        </w:tc>
      </w:tr>
    </w:tbl>
    <w:p w:rsidR="004E01EB" w:rsidRPr="00CF1A49" w:rsidRDefault="00223E3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4FDCBD4F546CF4FA5B9191AFF7C55C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80821" w:rsidP="001D0BF1">
            <w:pPr>
              <w:pStyle w:val="Heading3"/>
              <w:contextualSpacing w:val="0"/>
              <w:outlineLvl w:val="2"/>
            </w:pPr>
            <w:proofErr w:type="gramStart"/>
            <w:r>
              <w:t>Dec,</w:t>
            </w:r>
            <w:proofErr w:type="gramEnd"/>
            <w:r>
              <w:t xml:space="preserve"> 2017</w:t>
            </w:r>
            <w:r w:rsidR="001D0BF1" w:rsidRPr="00CF1A49">
              <w:t xml:space="preserve"> – </w:t>
            </w:r>
            <w:r>
              <w:t>Feb, 2018</w:t>
            </w:r>
          </w:p>
          <w:p w:rsidR="001D0BF1" w:rsidRPr="00CF1A49" w:rsidRDefault="00080821" w:rsidP="001D0BF1">
            <w:pPr>
              <w:pStyle w:val="Heading2"/>
              <w:contextualSpacing w:val="0"/>
              <w:outlineLvl w:val="1"/>
            </w:pPr>
            <w:r>
              <w:t>Independent Java/Android Tutor</w:t>
            </w:r>
          </w:p>
          <w:p w:rsidR="001E3120" w:rsidRDefault="00080821" w:rsidP="00080821">
            <w:pPr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080821">
              <w:rPr>
                <w:rFonts w:ascii="Calibri" w:hAnsi="Calibri" w:cs="Calibri"/>
                <w:b/>
                <w:sz w:val="32"/>
                <w:szCs w:val="32"/>
              </w:rPr>
              <w:t>·</w:t>
            </w:r>
            <w:r>
              <w:rPr>
                <w:rFonts w:ascii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Tutored OOD, Classes, Interface, Scopes, Design Patterns, Simple data-structures</w:t>
            </w:r>
          </w:p>
          <w:p w:rsidR="00080821" w:rsidRPr="00080821" w:rsidRDefault="00080821" w:rsidP="00080821">
            <w:pPr>
              <w:contextualSpacing w:val="0"/>
              <w:rPr>
                <w:sz w:val="24"/>
                <w:szCs w:val="24"/>
              </w:rPr>
            </w:pPr>
            <w:r w:rsidRPr="00080821">
              <w:rPr>
                <w:rFonts w:ascii="Calibri" w:hAnsi="Calibri" w:cs="Calibri"/>
                <w:b/>
                <w:sz w:val="32"/>
                <w:szCs w:val="32"/>
              </w:rPr>
              <w:t>·</w:t>
            </w:r>
            <w:r>
              <w:rPr>
                <w:rFonts w:ascii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Students gained on average higher than 90% on labs, term tests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80821" w:rsidP="00F61DF9">
            <w:pPr>
              <w:pStyle w:val="Heading3"/>
              <w:contextualSpacing w:val="0"/>
              <w:outlineLvl w:val="2"/>
            </w:pPr>
            <w:proofErr w:type="gramStart"/>
            <w:r>
              <w:t>July,</w:t>
            </w:r>
            <w:proofErr w:type="gramEnd"/>
            <w:r>
              <w:t xml:space="preserve"> 2017</w:t>
            </w:r>
            <w:r w:rsidR="00F61DF9" w:rsidRPr="00CF1A49">
              <w:t xml:space="preserve"> – </w:t>
            </w:r>
            <w:r>
              <w:t>Sep, 2017</w:t>
            </w:r>
          </w:p>
          <w:p w:rsidR="00F61DF9" w:rsidRPr="00CF1A49" w:rsidRDefault="00080821" w:rsidP="00F61DF9">
            <w:pPr>
              <w:pStyle w:val="Heading2"/>
              <w:contextualSpacing w:val="0"/>
              <w:outlineLvl w:val="1"/>
            </w:pPr>
            <w:r>
              <w:t>Sales Specialist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action home services</w:t>
            </w:r>
            <w:r w:rsidR="000130C3">
              <w:rPr>
                <w:rStyle w:val="SubtleReference"/>
              </w:rPr>
              <w:t>, Toronto</w:t>
            </w:r>
          </w:p>
          <w:p w:rsidR="00F61DF9" w:rsidRDefault="00080821" w:rsidP="000130C3">
            <w:pPr>
              <w:rPr>
                <w:rFonts w:ascii="Calibri" w:hAnsi="Calibri" w:cs="Calibri"/>
                <w:sz w:val="24"/>
                <w:szCs w:val="24"/>
              </w:rPr>
            </w:pPr>
            <w:r w:rsidRPr="00080821">
              <w:rPr>
                <w:rFonts w:ascii="Calibri" w:hAnsi="Calibri" w:cs="Calibri"/>
                <w:b/>
                <w:sz w:val="32"/>
                <w:szCs w:val="32"/>
              </w:rPr>
              <w:t>·</w:t>
            </w:r>
            <w:r>
              <w:rPr>
                <w:rFonts w:ascii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Networked efficiently with customers, increased referrals by 30% over 2 months</w:t>
            </w:r>
          </w:p>
          <w:p w:rsidR="00080821" w:rsidRDefault="00080821" w:rsidP="000130C3">
            <w:pPr>
              <w:rPr>
                <w:rFonts w:ascii="Calibri" w:hAnsi="Calibri" w:cs="Calibri"/>
                <w:sz w:val="24"/>
                <w:szCs w:val="24"/>
              </w:rPr>
            </w:pPr>
            <w:r w:rsidRPr="00080821">
              <w:rPr>
                <w:rFonts w:ascii="Calibri" w:hAnsi="Calibri" w:cs="Calibri"/>
                <w:b/>
                <w:sz w:val="32"/>
                <w:szCs w:val="32"/>
              </w:rPr>
              <w:t>·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Sold service worth more than $20000 in 2 months</w:t>
            </w:r>
          </w:p>
          <w:p w:rsidR="00080821" w:rsidRDefault="00080821" w:rsidP="000130C3">
            <w:pPr>
              <w:rPr>
                <w:rFonts w:ascii="Calibri" w:hAnsi="Calibri" w:cs="Calibri"/>
                <w:sz w:val="24"/>
                <w:szCs w:val="24"/>
              </w:rPr>
            </w:pPr>
            <w:r w:rsidRPr="00080821">
              <w:rPr>
                <w:rFonts w:ascii="Calibri" w:hAnsi="Calibri" w:cs="Calibri"/>
                <w:b/>
                <w:sz w:val="32"/>
                <w:szCs w:val="32"/>
              </w:rPr>
              <w:t>·</w:t>
            </w:r>
            <w:r>
              <w:rPr>
                <w:rFonts w:ascii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Earned Top Seller recognition for exceeding goals</w:t>
            </w:r>
          </w:p>
          <w:p w:rsidR="00080821" w:rsidRDefault="00080821" w:rsidP="00F61DF9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080821" w:rsidRDefault="000130C3" w:rsidP="00080821">
            <w:pPr>
              <w:rPr>
                <w:b/>
              </w:rPr>
            </w:pPr>
            <w:proofErr w:type="gramStart"/>
            <w:r>
              <w:rPr>
                <w:b/>
              </w:rPr>
              <w:t>Apr</w:t>
            </w:r>
            <w:r w:rsidR="00080821" w:rsidRPr="00080821">
              <w:rPr>
                <w:b/>
              </w:rPr>
              <w:t>,</w:t>
            </w:r>
            <w:proofErr w:type="gramEnd"/>
            <w:r w:rsidR="00080821" w:rsidRPr="00080821">
              <w:rPr>
                <w:b/>
              </w:rPr>
              <w:t xml:space="preserve"> 2017 – </w:t>
            </w:r>
            <w:r>
              <w:rPr>
                <w:b/>
              </w:rPr>
              <w:t>May</w:t>
            </w:r>
            <w:r w:rsidR="00080821" w:rsidRPr="00080821">
              <w:rPr>
                <w:b/>
              </w:rPr>
              <w:t>, 2017</w:t>
            </w:r>
          </w:p>
          <w:p w:rsidR="000130C3" w:rsidRDefault="000130C3" w:rsidP="000130C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Web Designer</w:t>
            </w:r>
            <w:r w:rsidRPr="00CF1A49">
              <w:t xml:space="preserve">, </w:t>
            </w:r>
            <w:r>
              <w:rPr>
                <w:rStyle w:val="SubtleReference"/>
              </w:rPr>
              <w:t>Dolunay Muhendislik, Istanbul</w:t>
            </w:r>
          </w:p>
          <w:p w:rsidR="000130C3" w:rsidRDefault="000130C3" w:rsidP="000130C3">
            <w:pPr>
              <w:rPr>
                <w:rStyle w:val="SubtleReference"/>
                <w:b w:val="0"/>
                <w:caps/>
              </w:rPr>
            </w:pPr>
            <w:r w:rsidRPr="000B056E">
              <w:rPr>
                <w:rStyle w:val="SubtleReference"/>
                <w:rFonts w:ascii="Calibri" w:hAnsi="Calibri" w:cs="Calibri"/>
                <w:caps/>
                <w:sz w:val="28"/>
                <w:szCs w:val="28"/>
              </w:rPr>
              <w:t>·</w:t>
            </w:r>
            <w:r>
              <w:rPr>
                <w:rStyle w:val="SubtleReference"/>
                <w:caps/>
              </w:rPr>
              <w:t xml:space="preserve"> </w:t>
            </w:r>
            <w:r>
              <w:rPr>
                <w:rStyle w:val="SubtleReference"/>
                <w:b w:val="0"/>
                <w:caps/>
              </w:rPr>
              <w:t>Designed a website for well-established construction company using WIX</w:t>
            </w:r>
          </w:p>
          <w:p w:rsidR="000130C3" w:rsidRPr="000130C3" w:rsidRDefault="000130C3" w:rsidP="00080821">
            <w:r w:rsidRPr="000B056E">
              <w:rPr>
                <w:rStyle w:val="SubtleReference"/>
                <w:rFonts w:ascii="Calibri" w:hAnsi="Calibri" w:cs="Calibri"/>
                <w:caps/>
                <w:sz w:val="28"/>
                <w:szCs w:val="28"/>
              </w:rPr>
              <w:t>·</w:t>
            </w:r>
            <w:r>
              <w:rPr>
                <w:rStyle w:val="SubtleReference"/>
                <w:rFonts w:ascii="Calibri" w:hAnsi="Calibri" w:cs="Calibri"/>
                <w:caps/>
              </w:rPr>
              <w:t xml:space="preserve"> </w:t>
            </w:r>
            <w:r w:rsidRPr="000130C3">
              <w:rPr>
                <w:rStyle w:val="SubtleReference"/>
                <w:rFonts w:ascii="Calibri" w:hAnsi="Calibri" w:cs="Calibri"/>
                <w:caps/>
              </w:rPr>
              <w:t>Link</w:t>
            </w:r>
            <w:r>
              <w:rPr>
                <w:rStyle w:val="SubtleReference"/>
                <w:rFonts w:ascii="Calibri" w:hAnsi="Calibri" w:cs="Calibri"/>
                <w:caps/>
              </w:rPr>
              <w:t xml:space="preserve">: </w:t>
            </w:r>
            <w:hyperlink r:id="rId7" w:history="1">
              <w:r w:rsidRPr="000130C3">
                <w:rPr>
                  <w:rStyle w:val="Hyperlink"/>
                </w:rPr>
                <w:t>https://www.dolunaymuhendisl</w:t>
              </w:r>
              <w:r w:rsidRPr="000130C3">
                <w:rPr>
                  <w:rStyle w:val="Hyperlink"/>
                </w:rPr>
                <w:t>i</w:t>
              </w:r>
              <w:r w:rsidRPr="000130C3">
                <w:rPr>
                  <w:rStyle w:val="Hyperlink"/>
                </w:rPr>
                <w:t>k.com.tr</w:t>
              </w:r>
              <w:r w:rsidRPr="000130C3">
                <w:rPr>
                  <w:rStyle w:val="Hyperlink"/>
                  <w:rFonts w:ascii="Calibri" w:hAnsi="Calibri" w:cs="Calibri"/>
                  <w:caps/>
                </w:rPr>
                <w:t>/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DBEEDEF6FDCCB34DB69CF80CE3C4F45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0130C3">
        <w:tc>
          <w:tcPr>
            <w:tcW w:w="9290" w:type="dxa"/>
          </w:tcPr>
          <w:p w:rsidR="001D0BF1" w:rsidRPr="00CF1A49" w:rsidRDefault="000130C3" w:rsidP="001D0BF1">
            <w:pPr>
              <w:pStyle w:val="Heading3"/>
              <w:contextualSpacing w:val="0"/>
              <w:outlineLvl w:val="2"/>
            </w:pPr>
            <w:proofErr w:type="gramStart"/>
            <w:r>
              <w:t>Sep,</w:t>
            </w:r>
            <w:proofErr w:type="gramEnd"/>
            <w:r>
              <w:t xml:space="preserve"> 2014 – Sep, 2019</w:t>
            </w:r>
          </w:p>
          <w:p w:rsidR="001D0BF1" w:rsidRPr="00CF1A49" w:rsidRDefault="000130C3" w:rsidP="000130C3">
            <w:r w:rsidRPr="000130C3">
              <w:rPr>
                <w:rStyle w:val="Heading2Char"/>
              </w:rPr>
              <w:t>Bachelor of Mathematics and Statistics</w:t>
            </w:r>
            <w:r>
              <w:t>,</w:t>
            </w:r>
            <w:r w:rsidR="001D0BF1" w:rsidRPr="00CF1A49">
              <w:t xml:space="preserve"> </w:t>
            </w:r>
            <w:r w:rsidRPr="000130C3">
              <w:rPr>
                <w:rStyle w:val="Heading2Char"/>
              </w:rPr>
              <w:t>University of Toronto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C54871F865593C4C988392267F2A10E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130C3" w:rsidP="006E1507">
            <w:pPr>
              <w:pStyle w:val="ListBullet"/>
              <w:contextualSpacing w:val="0"/>
            </w:pPr>
            <w:r>
              <w:t>Java, Python, C</w:t>
            </w:r>
          </w:p>
          <w:p w:rsidR="001F4E6D" w:rsidRDefault="000130C3" w:rsidP="006E1507">
            <w:pPr>
              <w:pStyle w:val="ListBullet"/>
              <w:contextualSpacing w:val="0"/>
            </w:pPr>
            <w:r>
              <w:t>HTML, CSS, JavaScript</w:t>
            </w:r>
          </w:p>
          <w:p w:rsidR="000130C3" w:rsidRPr="006E1507" w:rsidRDefault="000130C3" w:rsidP="006E1507">
            <w:pPr>
              <w:pStyle w:val="ListBullet"/>
              <w:contextualSpacing w:val="0"/>
            </w:pPr>
            <w:r>
              <w:t xml:space="preserve">MySQL, PostgreSQL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B056E" w:rsidP="006E1507">
            <w:pPr>
              <w:pStyle w:val="ListBullet"/>
              <w:contextualSpacing w:val="0"/>
            </w:pPr>
            <w:r>
              <w:t>Problem-solving</w:t>
            </w:r>
          </w:p>
          <w:p w:rsidR="001E3120" w:rsidRDefault="000B056E" w:rsidP="000B056E">
            <w:pPr>
              <w:pStyle w:val="ListBullet"/>
              <w:contextualSpacing w:val="0"/>
            </w:pPr>
            <w:r>
              <w:t>Independent learner</w:t>
            </w:r>
          </w:p>
          <w:p w:rsidR="000B056E" w:rsidRPr="006E1507" w:rsidRDefault="000B056E" w:rsidP="000B056E">
            <w:pPr>
              <w:pStyle w:val="ListBullet"/>
              <w:contextualSpacing w:val="0"/>
            </w:pPr>
            <w:r>
              <w:t>ML Enthusiast</w:t>
            </w:r>
          </w:p>
        </w:tc>
      </w:tr>
    </w:tbl>
    <w:p w:rsidR="00AD782D" w:rsidRPr="00CF1A49" w:rsidRDefault="00223E3A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24580BDF25E3D745A5A2E30D50CA0F4C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0B056E">
        <w:t xml:space="preserve"> &amp; Awards</w:t>
      </w:r>
    </w:p>
    <w:p w:rsidR="00B51D1B" w:rsidRDefault="000B056E" w:rsidP="000B056E">
      <w:r w:rsidRPr="000B056E">
        <w:rPr>
          <w:rStyle w:val="SubtleReference"/>
          <w:rFonts w:ascii="Calibri" w:hAnsi="Calibri" w:cs="Calibri"/>
          <w:caps/>
          <w:sz w:val="28"/>
          <w:szCs w:val="28"/>
        </w:rPr>
        <w:t>·</w:t>
      </w:r>
      <w:r>
        <w:rPr>
          <w:rStyle w:val="SubtleReference"/>
          <w:rFonts w:ascii="Calibri" w:hAnsi="Calibri" w:cs="Calibri"/>
          <w:caps/>
          <w:sz w:val="28"/>
          <w:szCs w:val="28"/>
        </w:rPr>
        <w:t xml:space="preserve"> </w:t>
      </w:r>
      <w:r w:rsidRPr="000B056E">
        <w:t>Winner of State program on Education of Azerbaijani Youth</w:t>
      </w:r>
      <w:r>
        <w:rPr>
          <w:rStyle w:val="SubtleReference"/>
          <w:rFonts w:ascii="Calibri" w:hAnsi="Calibri" w:cs="Calibri"/>
          <w:caps/>
          <w:sz w:val="28"/>
          <w:szCs w:val="28"/>
        </w:rPr>
        <w:t xml:space="preserve"> </w:t>
      </w:r>
      <w:r w:rsidRPr="000B056E">
        <w:t>Abroad</w:t>
      </w:r>
    </w:p>
    <w:p w:rsidR="000B056E" w:rsidRPr="006E1507" w:rsidRDefault="000B056E" w:rsidP="000B056E">
      <w:r w:rsidRPr="000B056E">
        <w:rPr>
          <w:rStyle w:val="SubtleReference"/>
          <w:rFonts w:ascii="Calibri" w:hAnsi="Calibri" w:cs="Calibri"/>
          <w:caps/>
          <w:sz w:val="28"/>
          <w:szCs w:val="28"/>
        </w:rPr>
        <w:t>·</w:t>
      </w:r>
      <w:r>
        <w:rPr>
          <w:rStyle w:val="SubtleReference"/>
          <w:rFonts w:ascii="Calibri" w:hAnsi="Calibri" w:cs="Calibri"/>
          <w:caps/>
          <w:sz w:val="28"/>
          <w:szCs w:val="28"/>
        </w:rPr>
        <w:t xml:space="preserve"> </w:t>
      </w:r>
      <w:r>
        <w:t>Launch your big idea contest by Rotman Commerce, U</w:t>
      </w:r>
      <w:r w:rsidRPr="000B056E">
        <w:t>of</w:t>
      </w:r>
      <w:r>
        <w:t>T</w:t>
      </w:r>
      <w:bookmarkStart w:id="0" w:name="_GoBack"/>
      <w:bookmarkEnd w:id="0"/>
    </w:p>
    <w:sectPr w:rsidR="000B056E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E3A" w:rsidRDefault="00223E3A" w:rsidP="0068194B">
      <w:r>
        <w:separator/>
      </w:r>
    </w:p>
    <w:p w:rsidR="00223E3A" w:rsidRDefault="00223E3A"/>
    <w:p w:rsidR="00223E3A" w:rsidRDefault="00223E3A"/>
  </w:endnote>
  <w:endnote w:type="continuationSeparator" w:id="0">
    <w:p w:rsidR="00223E3A" w:rsidRDefault="00223E3A" w:rsidP="0068194B">
      <w:r>
        <w:continuationSeparator/>
      </w:r>
    </w:p>
    <w:p w:rsidR="00223E3A" w:rsidRDefault="00223E3A"/>
    <w:p w:rsidR="00223E3A" w:rsidRDefault="00223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E3A" w:rsidRDefault="00223E3A" w:rsidP="0068194B">
      <w:r>
        <w:separator/>
      </w:r>
    </w:p>
    <w:p w:rsidR="00223E3A" w:rsidRDefault="00223E3A"/>
    <w:p w:rsidR="00223E3A" w:rsidRDefault="00223E3A"/>
  </w:footnote>
  <w:footnote w:type="continuationSeparator" w:id="0">
    <w:p w:rsidR="00223E3A" w:rsidRDefault="00223E3A" w:rsidP="0068194B">
      <w:r>
        <w:continuationSeparator/>
      </w:r>
    </w:p>
    <w:p w:rsidR="00223E3A" w:rsidRDefault="00223E3A"/>
    <w:p w:rsidR="00223E3A" w:rsidRDefault="00223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9A153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D8AC84C"/>
    <w:multiLevelType w:val="hybridMultilevel"/>
    <w:tmpl w:val="7FABAB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9"/>
    <w:rsid w:val="000001EF"/>
    <w:rsid w:val="00007322"/>
    <w:rsid w:val="00007728"/>
    <w:rsid w:val="000130C3"/>
    <w:rsid w:val="00024584"/>
    <w:rsid w:val="00024730"/>
    <w:rsid w:val="00055E95"/>
    <w:rsid w:val="0007021F"/>
    <w:rsid w:val="00080821"/>
    <w:rsid w:val="000B056E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E3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44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80E16"/>
  <w15:chartTrackingRefBased/>
  <w15:docId w15:val="{6A636DB8-63FE-7644-B631-82057666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130C3"/>
    <w:rPr>
      <w:color w:val="808080"/>
      <w:shd w:val="clear" w:color="auto" w:fill="E6E6E6"/>
    </w:rPr>
  </w:style>
  <w:style w:type="paragraph" w:customStyle="1" w:styleId="Default">
    <w:name w:val="Default"/>
    <w:rsid w:val="000B056E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olunaymuhendislik.com.t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farlielvin/Library/Containers/com.microsoft.Word/Data/Library/Application%20Support/Microsoft/Office/16.0/DTS/Search/%7b8018C48D-E80E-E144-AFA4-D5B963CFD791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78AB7825987F45AD4CBF4448DB8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D59E8-F891-784D-8708-6CBAAA509A1D}"/>
      </w:docPartPr>
      <w:docPartBody>
        <w:p w:rsidR="00000000" w:rsidRDefault="00AE2DD4">
          <w:pPr>
            <w:pStyle w:val="DE78AB7825987F45AD4CBF4448DB895E"/>
          </w:pPr>
          <w:r w:rsidRPr="00CF1A49">
            <w:t>·</w:t>
          </w:r>
        </w:p>
      </w:docPartBody>
    </w:docPart>
    <w:docPart>
      <w:docPartPr>
        <w:name w:val="9875201811A32E498F249DDFC6833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20F2C-6A4F-0540-891D-4BFB89233CEA}"/>
      </w:docPartPr>
      <w:docPartBody>
        <w:p w:rsidR="00000000" w:rsidRDefault="00AE2DD4">
          <w:pPr>
            <w:pStyle w:val="9875201811A32E498F249DDFC6833C12"/>
          </w:pPr>
          <w:r w:rsidRPr="00CF1A49">
            <w:t>·</w:t>
          </w:r>
        </w:p>
      </w:docPartBody>
    </w:docPart>
    <w:docPart>
      <w:docPartPr>
        <w:name w:val="E327CD178562AF45A11775C95C28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51B4E-EA5E-2E46-9F1D-8391E16D9EB3}"/>
      </w:docPartPr>
      <w:docPartBody>
        <w:p w:rsidR="00000000" w:rsidRDefault="00AE2DD4">
          <w:pPr>
            <w:pStyle w:val="E327CD178562AF45A11775C95C282702"/>
          </w:pPr>
          <w:r w:rsidRPr="00CF1A49">
            <w:t>LinkedIn Profile</w:t>
          </w:r>
        </w:p>
      </w:docPartBody>
    </w:docPart>
    <w:docPart>
      <w:docPartPr>
        <w:name w:val="2B8002C1E7B821429A98695D86449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631C2-6B7C-E944-9592-6F44B23AA1EB}"/>
      </w:docPartPr>
      <w:docPartBody>
        <w:p w:rsidR="00000000" w:rsidRDefault="00AE2DD4">
          <w:pPr>
            <w:pStyle w:val="2B8002C1E7B821429A98695D864495B5"/>
          </w:pPr>
          <w:r w:rsidRPr="00CF1A49">
            <w:t>·</w:t>
          </w:r>
        </w:p>
      </w:docPartBody>
    </w:docPart>
    <w:docPart>
      <w:docPartPr>
        <w:name w:val="84FDCBD4F546CF4FA5B9191AFF7C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44D6C-72DD-E040-A22A-78C77AD82B83}"/>
      </w:docPartPr>
      <w:docPartBody>
        <w:p w:rsidR="00000000" w:rsidRDefault="00AE2DD4">
          <w:pPr>
            <w:pStyle w:val="84FDCBD4F546CF4FA5B9191AFF7C55C5"/>
          </w:pPr>
          <w:r w:rsidRPr="00CF1A49">
            <w:t>Experience</w:t>
          </w:r>
        </w:p>
      </w:docPartBody>
    </w:docPart>
    <w:docPart>
      <w:docPartPr>
        <w:name w:val="DBEEDEF6FDCCB34DB69CF80CE3C4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64D3C-A1AF-3E45-93C7-DAB0145E8F3C}"/>
      </w:docPartPr>
      <w:docPartBody>
        <w:p w:rsidR="00000000" w:rsidRDefault="00AE2DD4">
          <w:pPr>
            <w:pStyle w:val="DBEEDEF6FDCCB34DB69CF80CE3C4F451"/>
          </w:pPr>
          <w:r w:rsidRPr="00CF1A49">
            <w:t>Education</w:t>
          </w:r>
        </w:p>
      </w:docPartBody>
    </w:docPart>
    <w:docPart>
      <w:docPartPr>
        <w:name w:val="C54871F865593C4C988392267F2A1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E7BD-70D5-AE45-8B17-521695C670EB}"/>
      </w:docPartPr>
      <w:docPartBody>
        <w:p w:rsidR="00000000" w:rsidRDefault="00AE2DD4">
          <w:pPr>
            <w:pStyle w:val="C54871F865593C4C988392267F2A10E9"/>
          </w:pPr>
          <w:r w:rsidRPr="00CF1A49">
            <w:t>Skills</w:t>
          </w:r>
        </w:p>
      </w:docPartBody>
    </w:docPart>
    <w:docPart>
      <w:docPartPr>
        <w:name w:val="24580BDF25E3D745A5A2E30D50CA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2AE5-04B3-4248-AF55-0418FD77C608}"/>
      </w:docPartPr>
      <w:docPartBody>
        <w:p w:rsidR="00000000" w:rsidRDefault="00AE2DD4">
          <w:pPr>
            <w:pStyle w:val="24580BDF25E3D745A5A2E30D50CA0F4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D4"/>
    <w:rsid w:val="00A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0462AFC995AA48AFDA01A2EC91CC51">
    <w:name w:val="3C0462AFC995AA48AFDA01A2EC91CC5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0C83C6AB54F584B85340B1779D8350F">
    <w:name w:val="40C83C6AB54F584B85340B1779D8350F"/>
  </w:style>
  <w:style w:type="paragraph" w:customStyle="1" w:styleId="53CB223EDF011E49940F2F90B4E23335">
    <w:name w:val="53CB223EDF011E49940F2F90B4E23335"/>
  </w:style>
  <w:style w:type="paragraph" w:customStyle="1" w:styleId="DE78AB7825987F45AD4CBF4448DB895E">
    <w:name w:val="DE78AB7825987F45AD4CBF4448DB895E"/>
  </w:style>
  <w:style w:type="paragraph" w:customStyle="1" w:styleId="CCFF2861E463EA4AAC8B20405E5E8C79">
    <w:name w:val="CCFF2861E463EA4AAC8B20405E5E8C79"/>
  </w:style>
  <w:style w:type="paragraph" w:customStyle="1" w:styleId="EEB2DF9E3CB01D40990E8C4B0747B939">
    <w:name w:val="EEB2DF9E3CB01D40990E8C4B0747B939"/>
  </w:style>
  <w:style w:type="paragraph" w:customStyle="1" w:styleId="9875201811A32E498F249DDFC6833C12">
    <w:name w:val="9875201811A32E498F249DDFC6833C12"/>
  </w:style>
  <w:style w:type="paragraph" w:customStyle="1" w:styleId="E327CD178562AF45A11775C95C282702">
    <w:name w:val="E327CD178562AF45A11775C95C282702"/>
  </w:style>
  <w:style w:type="paragraph" w:customStyle="1" w:styleId="2B8002C1E7B821429A98695D864495B5">
    <w:name w:val="2B8002C1E7B821429A98695D864495B5"/>
  </w:style>
  <w:style w:type="paragraph" w:customStyle="1" w:styleId="BC09A27EAED1F542A431D19AC5FFEE0D">
    <w:name w:val="BC09A27EAED1F542A431D19AC5FFEE0D"/>
  </w:style>
  <w:style w:type="paragraph" w:customStyle="1" w:styleId="77C4FB637E962C4C9FDE76E1CB9D2B05">
    <w:name w:val="77C4FB637E962C4C9FDE76E1CB9D2B05"/>
  </w:style>
  <w:style w:type="paragraph" w:customStyle="1" w:styleId="84FDCBD4F546CF4FA5B9191AFF7C55C5">
    <w:name w:val="84FDCBD4F546CF4FA5B9191AFF7C55C5"/>
  </w:style>
  <w:style w:type="paragraph" w:customStyle="1" w:styleId="B49BB222CBC01644A3F611C8B9966B1B">
    <w:name w:val="B49BB222CBC01644A3F611C8B9966B1B"/>
  </w:style>
  <w:style w:type="paragraph" w:customStyle="1" w:styleId="4BECDEFE4CB11049873B510F05AEAB78">
    <w:name w:val="4BECDEFE4CB11049873B510F05AEAB78"/>
  </w:style>
  <w:style w:type="paragraph" w:customStyle="1" w:styleId="78328B0568FEF94CB73F08A5B8D8A1DC">
    <w:name w:val="78328B0568FEF94CB73F08A5B8D8A1D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72FFA68FA74A74A9B0BC519EBB50EFA">
    <w:name w:val="972FFA68FA74A74A9B0BC519EBB50EFA"/>
  </w:style>
  <w:style w:type="paragraph" w:customStyle="1" w:styleId="112288DD4C7C1842BE1527909A878A60">
    <w:name w:val="112288DD4C7C1842BE1527909A878A60"/>
  </w:style>
  <w:style w:type="paragraph" w:customStyle="1" w:styleId="A0581EE807A84D479448E456AA72728F">
    <w:name w:val="A0581EE807A84D479448E456AA72728F"/>
  </w:style>
  <w:style w:type="paragraph" w:customStyle="1" w:styleId="403921F7F3F86D479009BF03BD259697">
    <w:name w:val="403921F7F3F86D479009BF03BD259697"/>
  </w:style>
  <w:style w:type="paragraph" w:customStyle="1" w:styleId="C1A0A0B2EC7F9A4294796A1B8C7225CF">
    <w:name w:val="C1A0A0B2EC7F9A4294796A1B8C7225CF"/>
  </w:style>
  <w:style w:type="paragraph" w:customStyle="1" w:styleId="757DA2C1B472F44FBFA5ED6A6CC2EF66">
    <w:name w:val="757DA2C1B472F44FBFA5ED6A6CC2EF66"/>
  </w:style>
  <w:style w:type="paragraph" w:customStyle="1" w:styleId="BDFD9264E52E8946914401607B21621B">
    <w:name w:val="BDFD9264E52E8946914401607B21621B"/>
  </w:style>
  <w:style w:type="paragraph" w:customStyle="1" w:styleId="DBEEDEF6FDCCB34DB69CF80CE3C4F451">
    <w:name w:val="DBEEDEF6FDCCB34DB69CF80CE3C4F451"/>
  </w:style>
  <w:style w:type="paragraph" w:customStyle="1" w:styleId="B54AD768B7796240A080765D8B713FAD">
    <w:name w:val="B54AD768B7796240A080765D8B713FAD"/>
  </w:style>
  <w:style w:type="paragraph" w:customStyle="1" w:styleId="920AE165367DF441A2DC10C6A325CBE7">
    <w:name w:val="920AE165367DF441A2DC10C6A325CBE7"/>
  </w:style>
  <w:style w:type="paragraph" w:customStyle="1" w:styleId="9FF9D7F1DD1D8046B2A4F41A872763B3">
    <w:name w:val="9FF9D7F1DD1D8046B2A4F41A872763B3"/>
  </w:style>
  <w:style w:type="paragraph" w:customStyle="1" w:styleId="95EDC56582110B498ECB0CDA5846A74B">
    <w:name w:val="95EDC56582110B498ECB0CDA5846A74B"/>
  </w:style>
  <w:style w:type="paragraph" w:customStyle="1" w:styleId="66A9FF623AD69640961B2A3C21E8538D">
    <w:name w:val="66A9FF623AD69640961B2A3C21E8538D"/>
  </w:style>
  <w:style w:type="paragraph" w:customStyle="1" w:styleId="79E39AB31E75664EB6A8523AC70B33F8">
    <w:name w:val="79E39AB31E75664EB6A8523AC70B33F8"/>
  </w:style>
  <w:style w:type="paragraph" w:customStyle="1" w:styleId="502D242C4667C244BFE74EB8F81399E9">
    <w:name w:val="502D242C4667C244BFE74EB8F81399E9"/>
  </w:style>
  <w:style w:type="paragraph" w:customStyle="1" w:styleId="35EADC3A4E20FF40861A7FFEB061FF8B">
    <w:name w:val="35EADC3A4E20FF40861A7FFEB061FF8B"/>
  </w:style>
  <w:style w:type="paragraph" w:customStyle="1" w:styleId="EBF92C3D34947245ABB986667B8974D3">
    <w:name w:val="EBF92C3D34947245ABB986667B8974D3"/>
  </w:style>
  <w:style w:type="paragraph" w:customStyle="1" w:styleId="35941EE7E366BC47BD759DFC2FEDDCED">
    <w:name w:val="35941EE7E366BC47BD759DFC2FEDDCED"/>
  </w:style>
  <w:style w:type="paragraph" w:customStyle="1" w:styleId="C54871F865593C4C988392267F2A10E9">
    <w:name w:val="C54871F865593C4C988392267F2A10E9"/>
  </w:style>
  <w:style w:type="paragraph" w:customStyle="1" w:styleId="65CA9A59F299B5459EB27B1D8FBD8D3C">
    <w:name w:val="65CA9A59F299B5459EB27B1D8FBD8D3C"/>
  </w:style>
  <w:style w:type="paragraph" w:customStyle="1" w:styleId="1C0FAD4FC8645949BA45FB123E335F6A">
    <w:name w:val="1C0FAD4FC8645949BA45FB123E335F6A"/>
  </w:style>
  <w:style w:type="paragraph" w:customStyle="1" w:styleId="72DBD807D6542B489998ECCA41BDD2E7">
    <w:name w:val="72DBD807D6542B489998ECCA41BDD2E7"/>
  </w:style>
  <w:style w:type="paragraph" w:customStyle="1" w:styleId="BA0077F2AC62A740884FDB85853D8398">
    <w:name w:val="BA0077F2AC62A740884FDB85853D8398"/>
  </w:style>
  <w:style w:type="paragraph" w:customStyle="1" w:styleId="3D46383B7BCFE44D958A579FBE9BEC55">
    <w:name w:val="3D46383B7BCFE44D958A579FBE9BEC55"/>
  </w:style>
  <w:style w:type="paragraph" w:customStyle="1" w:styleId="24580BDF25E3D745A5A2E30D50CA0F4C">
    <w:name w:val="24580BDF25E3D745A5A2E30D50CA0F4C"/>
  </w:style>
  <w:style w:type="paragraph" w:customStyle="1" w:styleId="C275284E0D548144AC35629E8BA0571B">
    <w:name w:val="C275284E0D548144AC35629E8BA05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31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Jafarli</dc:creator>
  <cp:keywords/>
  <dc:description/>
  <cp:lastModifiedBy>Elvin Jafarli</cp:lastModifiedBy>
  <cp:revision>1</cp:revision>
  <dcterms:created xsi:type="dcterms:W3CDTF">2018-03-03T21:08:00Z</dcterms:created>
  <dcterms:modified xsi:type="dcterms:W3CDTF">2018-03-03T22:25:00Z</dcterms:modified>
  <cp:category/>
</cp:coreProperties>
</file>